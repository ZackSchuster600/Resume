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7215D2B" w14:textId="77777777" w:rsidTr="00DE6E33">
        <w:trPr>
          <w:trHeight w:hRule="exact" w:val="873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14DF477" w14:textId="3C82A7C6" w:rsidR="00692703" w:rsidRPr="00C25002" w:rsidRDefault="00246AB9" w:rsidP="00246AB9">
            <w:pPr>
              <w:pStyle w:val="Title"/>
              <w:rPr>
                <w:sz w:val="56"/>
              </w:rPr>
            </w:pPr>
            <w:r w:rsidRPr="00C25002">
              <w:rPr>
                <w:sz w:val="56"/>
              </w:rPr>
              <w:t>Zachary</w:t>
            </w:r>
            <w:r w:rsidR="00692703" w:rsidRPr="00C25002">
              <w:rPr>
                <w:sz w:val="56"/>
              </w:rPr>
              <w:t xml:space="preserve"> </w:t>
            </w:r>
            <w:r w:rsidRPr="00C25002">
              <w:rPr>
                <w:rStyle w:val="IntenseEmphasis"/>
                <w:b w:val="0"/>
                <w:iCs w:val="0"/>
                <w:color w:val="595959" w:themeColor="text1" w:themeTint="A6"/>
                <w:sz w:val="56"/>
              </w:rPr>
              <w:t>Schuster</w:t>
            </w:r>
          </w:p>
          <w:p w14:paraId="3B11D1EC" w14:textId="528423F6" w:rsidR="00DE6E33" w:rsidRPr="00CF1A49" w:rsidRDefault="00F75AF4" w:rsidP="00DE6E33">
            <w:pPr>
              <w:pStyle w:val="ContactInfo"/>
              <w:contextualSpacing w:val="0"/>
            </w:pPr>
            <w:r>
              <w:t xml:space="preserve">Saint Paul, Minnesota | </w:t>
            </w:r>
            <w:r w:rsidR="00246AB9">
              <w:t>651-328-7510</w:t>
            </w:r>
            <w:r w:rsidR="00DE6E33">
              <w:t xml:space="preserve"> | Zackschuster.600@gmail.com</w:t>
            </w:r>
          </w:p>
          <w:p w14:paraId="16813D82" w14:textId="25D578DF" w:rsidR="00692703" w:rsidRPr="00CF1A49" w:rsidRDefault="00FA3A67" w:rsidP="00913946">
            <w:pPr>
              <w:pStyle w:val="ContactInfoEmphasis"/>
              <w:contextualSpacing w:val="0"/>
            </w:pPr>
            <w:r>
              <w:t>Zackschuster.600@gmail.com</w:t>
            </w:r>
          </w:p>
        </w:tc>
      </w:tr>
      <w:tr w:rsidR="009571D8" w:rsidRPr="00CF1A49" w14:paraId="62227F4B" w14:textId="77777777" w:rsidTr="00DE6E33">
        <w:trPr>
          <w:trHeight w:val="558"/>
        </w:trPr>
        <w:tc>
          <w:tcPr>
            <w:tcW w:w="9360" w:type="dxa"/>
            <w:tcMar>
              <w:top w:w="432" w:type="dxa"/>
            </w:tcMar>
          </w:tcPr>
          <w:p w14:paraId="56003C9F" w14:textId="6C4085F8" w:rsidR="001755A8" w:rsidRPr="00DE6E33" w:rsidRDefault="00053E3B" w:rsidP="00DE6E33">
            <w:pPr>
              <w:contextualSpacing w:val="0"/>
              <w:jc w:val="center"/>
              <w:rPr>
                <w:b/>
                <w:bCs/>
                <w:sz w:val="20"/>
                <w:szCs w:val="20"/>
              </w:rPr>
            </w:pPr>
            <w:r w:rsidRPr="00DE6E33">
              <w:rPr>
                <w:b/>
                <w:bCs/>
                <w:sz w:val="20"/>
                <w:szCs w:val="20"/>
              </w:rPr>
              <w:t>L</w:t>
            </w:r>
            <w:r w:rsidR="00747A64" w:rsidRPr="00DE6E33">
              <w:rPr>
                <w:b/>
                <w:bCs/>
                <w:sz w:val="20"/>
                <w:szCs w:val="20"/>
              </w:rPr>
              <w:t xml:space="preserve">ooking for a role where I can </w:t>
            </w:r>
            <w:r w:rsidR="00F75AF4" w:rsidRPr="00DE6E33">
              <w:rPr>
                <w:b/>
                <w:bCs/>
                <w:sz w:val="20"/>
                <w:szCs w:val="20"/>
              </w:rPr>
              <w:t>expand</w:t>
            </w:r>
            <w:r w:rsidR="00747A64" w:rsidRPr="00DE6E33">
              <w:rPr>
                <w:b/>
                <w:bCs/>
                <w:sz w:val="20"/>
                <w:szCs w:val="20"/>
              </w:rPr>
              <w:t xml:space="preserve"> my skills in </w:t>
            </w:r>
            <w:r w:rsidRPr="00DE6E33">
              <w:rPr>
                <w:b/>
                <w:bCs/>
                <w:sz w:val="20"/>
                <w:szCs w:val="20"/>
              </w:rPr>
              <w:t>Software Development</w:t>
            </w:r>
            <w:r w:rsidR="00747A64" w:rsidRPr="00DE6E33">
              <w:rPr>
                <w:b/>
                <w:bCs/>
                <w:sz w:val="20"/>
                <w:szCs w:val="20"/>
              </w:rPr>
              <w:t xml:space="preserve"> to make </w:t>
            </w:r>
            <w:r w:rsidR="00DE6E33">
              <w:rPr>
                <w:b/>
                <w:bCs/>
                <w:sz w:val="20"/>
                <w:szCs w:val="20"/>
              </w:rPr>
              <w:t xml:space="preserve">useful </w:t>
            </w:r>
            <w:r w:rsidR="00747A64" w:rsidRPr="00DE6E33">
              <w:rPr>
                <w:b/>
                <w:bCs/>
                <w:sz w:val="20"/>
                <w:szCs w:val="20"/>
              </w:rPr>
              <w:t xml:space="preserve">products </w:t>
            </w:r>
            <w:r w:rsidRPr="00DE6E33">
              <w:rPr>
                <w:b/>
                <w:bCs/>
                <w:sz w:val="20"/>
                <w:szCs w:val="20"/>
              </w:rPr>
              <w:t>that clients are satisfied with.</w:t>
            </w:r>
          </w:p>
        </w:tc>
      </w:tr>
    </w:tbl>
    <w:p w14:paraId="607A50C9" w14:textId="4DE5263B" w:rsidR="004E01EB" w:rsidRPr="00C25002" w:rsidRDefault="0093347D" w:rsidP="004E01EB">
      <w:pPr>
        <w:pStyle w:val="Heading1"/>
        <w:rPr>
          <w:sz w:val="24"/>
          <w:szCs w:val="24"/>
        </w:rPr>
      </w:pPr>
      <w:r w:rsidRPr="00C25002">
        <w:rPr>
          <w:sz w:val="24"/>
          <w:szCs w:val="24"/>
        </w:rPr>
        <w:t>Projects/Experience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14:paraId="479B7D77" w14:textId="77777777" w:rsidTr="001D7191">
        <w:trPr>
          <w:trHeight w:val="1040"/>
        </w:trPr>
        <w:tc>
          <w:tcPr>
            <w:tcW w:w="9663" w:type="dxa"/>
          </w:tcPr>
          <w:p w14:paraId="4F7A287A" w14:textId="703893D6" w:rsidR="001D0BF1" w:rsidRPr="00CF1A49" w:rsidRDefault="0093347D" w:rsidP="001D0BF1">
            <w:pPr>
              <w:pStyle w:val="Heading3"/>
              <w:contextualSpacing w:val="0"/>
              <w:outlineLvl w:val="2"/>
            </w:pPr>
            <w:r>
              <w:t>Summer 2021</w:t>
            </w:r>
          </w:p>
          <w:p w14:paraId="1C6FBB05" w14:textId="6A744993" w:rsidR="001D0BF1" w:rsidRPr="00CF1A49" w:rsidRDefault="0093347D" w:rsidP="001D0BF1">
            <w:pPr>
              <w:pStyle w:val="Heading2"/>
              <w:contextualSpacing w:val="0"/>
              <w:outlineLvl w:val="1"/>
            </w:pPr>
            <w:r>
              <w:t xml:space="preserve">Chess </w:t>
            </w:r>
            <w:r w:rsidR="00F75AF4">
              <w:t>Engine</w:t>
            </w:r>
          </w:p>
          <w:p w14:paraId="05667B79" w14:textId="1E441305" w:rsidR="001E3120" w:rsidRPr="00C25002" w:rsidRDefault="0093347D" w:rsidP="001D0BF1">
            <w:pPr>
              <w:contextualSpacing w:val="0"/>
              <w:rPr>
                <w:sz w:val="18"/>
                <w:szCs w:val="18"/>
              </w:rPr>
            </w:pPr>
            <w:r w:rsidRPr="00C25002">
              <w:rPr>
                <w:sz w:val="18"/>
                <w:szCs w:val="18"/>
              </w:rPr>
              <w:t xml:space="preserve">Made a 21 class, </w:t>
            </w:r>
            <w:proofErr w:type="gramStart"/>
            <w:r w:rsidR="00052C3A" w:rsidRPr="00C25002">
              <w:rPr>
                <w:sz w:val="18"/>
                <w:szCs w:val="18"/>
              </w:rPr>
              <w:t>1969 line</w:t>
            </w:r>
            <w:proofErr w:type="gramEnd"/>
            <w:r w:rsidRPr="00C25002">
              <w:rPr>
                <w:sz w:val="18"/>
                <w:szCs w:val="18"/>
              </w:rPr>
              <w:t xml:space="preserve"> chess </w:t>
            </w:r>
            <w:r w:rsidR="00F75AF4" w:rsidRPr="00C25002">
              <w:rPr>
                <w:sz w:val="18"/>
                <w:szCs w:val="18"/>
              </w:rPr>
              <w:t>playing application</w:t>
            </w:r>
            <w:r w:rsidRPr="00C25002">
              <w:rPr>
                <w:sz w:val="18"/>
                <w:szCs w:val="18"/>
              </w:rPr>
              <w:t xml:space="preserve"> that can play around </w:t>
            </w:r>
            <w:r w:rsidR="00DE6E33">
              <w:rPr>
                <w:sz w:val="18"/>
                <w:szCs w:val="18"/>
              </w:rPr>
              <w:t>a 750 ELO rating</w:t>
            </w:r>
            <w:r w:rsidR="00747A64" w:rsidRPr="00C25002">
              <w:rPr>
                <w:sz w:val="18"/>
                <w:szCs w:val="18"/>
              </w:rPr>
              <w:t>.</w:t>
            </w:r>
            <w:r w:rsidR="00A945A2" w:rsidRPr="00C25002">
              <w:rPr>
                <w:sz w:val="18"/>
                <w:szCs w:val="18"/>
              </w:rPr>
              <w:t xml:space="preserve"> </w:t>
            </w:r>
            <w:r w:rsidR="00052C3A" w:rsidRPr="00C25002">
              <w:rPr>
                <w:sz w:val="18"/>
                <w:szCs w:val="18"/>
              </w:rPr>
              <w:t xml:space="preserve">Created </w:t>
            </w:r>
            <w:r w:rsidR="00F75AF4" w:rsidRPr="00C25002">
              <w:rPr>
                <w:sz w:val="18"/>
                <w:szCs w:val="18"/>
              </w:rPr>
              <w:t xml:space="preserve">in Java, it is </w:t>
            </w:r>
            <w:r w:rsidR="00052C3A" w:rsidRPr="00C25002">
              <w:rPr>
                <w:sz w:val="18"/>
                <w:szCs w:val="18"/>
              </w:rPr>
              <w:t xml:space="preserve">a rule-based artificial intelligence engine that </w:t>
            </w:r>
            <w:r w:rsidR="00F75AF4" w:rsidRPr="00C25002">
              <w:rPr>
                <w:sz w:val="18"/>
                <w:szCs w:val="18"/>
              </w:rPr>
              <w:t xml:space="preserve">uses a minimax search with Alpha-Beta pruning to </w:t>
            </w:r>
            <w:r w:rsidR="00F75AF4" w:rsidRPr="00C25002">
              <w:rPr>
                <w:sz w:val="18"/>
                <w:szCs w:val="18"/>
              </w:rPr>
              <w:t xml:space="preserve">analyze </w:t>
            </w:r>
            <w:r w:rsidR="00141B7A">
              <w:rPr>
                <w:sz w:val="18"/>
                <w:szCs w:val="18"/>
              </w:rPr>
              <w:t>the current</w:t>
            </w:r>
            <w:r w:rsidR="00F75AF4" w:rsidRPr="00C25002">
              <w:rPr>
                <w:sz w:val="18"/>
                <w:szCs w:val="18"/>
              </w:rPr>
              <w:t xml:space="preserve"> board state, calculate consequences of potential moves, and evaluate the highest value play.</w:t>
            </w:r>
          </w:p>
        </w:tc>
      </w:tr>
      <w:tr w:rsidR="00F61DF9" w:rsidRPr="00CF1A49" w14:paraId="6D85D900" w14:textId="77777777" w:rsidTr="00C25002">
        <w:trPr>
          <w:trHeight w:val="2200"/>
        </w:trPr>
        <w:tc>
          <w:tcPr>
            <w:tcW w:w="9663" w:type="dxa"/>
            <w:tcMar>
              <w:top w:w="216" w:type="dxa"/>
            </w:tcMar>
          </w:tcPr>
          <w:p w14:paraId="33291406" w14:textId="48A8EB28" w:rsidR="00F61DF9" w:rsidRPr="00CF1A49" w:rsidRDefault="00747A64" w:rsidP="00F61DF9">
            <w:pPr>
              <w:pStyle w:val="Heading3"/>
              <w:contextualSpacing w:val="0"/>
              <w:outlineLvl w:val="2"/>
            </w:pPr>
            <w:r>
              <w:t>Fall 2021</w:t>
            </w:r>
          </w:p>
          <w:p w14:paraId="49F20332" w14:textId="586ADE0B" w:rsidR="00F61DF9" w:rsidRPr="00CF1A49" w:rsidRDefault="00747A64" w:rsidP="00F61DF9">
            <w:pPr>
              <w:pStyle w:val="Heading2"/>
              <w:contextualSpacing w:val="0"/>
              <w:outlineLvl w:val="1"/>
            </w:pPr>
            <w:r>
              <w:t>Crime Database</w:t>
            </w:r>
            <w:r w:rsidR="00F75AF4">
              <w:t xml:space="preserve"> Website and Visualization</w:t>
            </w:r>
          </w:p>
          <w:p w14:paraId="7AA23DFB" w14:textId="378266C4" w:rsidR="002E54FA" w:rsidRPr="00C25002" w:rsidRDefault="00F75AF4" w:rsidP="00F61DF9">
            <w:pPr>
              <w:rPr>
                <w:sz w:val="18"/>
                <w:szCs w:val="18"/>
              </w:rPr>
            </w:pPr>
            <w:r w:rsidRPr="00C25002">
              <w:rPr>
                <w:sz w:val="18"/>
                <w:szCs w:val="18"/>
              </w:rPr>
              <w:t>Used</w:t>
            </w:r>
            <w:r w:rsidR="00747A64" w:rsidRPr="00C25002">
              <w:rPr>
                <w:sz w:val="18"/>
                <w:szCs w:val="18"/>
              </w:rPr>
              <w:t xml:space="preserve"> </w:t>
            </w:r>
            <w:r w:rsidR="002E54FA" w:rsidRPr="00C25002">
              <w:rPr>
                <w:sz w:val="18"/>
                <w:szCs w:val="18"/>
              </w:rPr>
              <w:t>HTML, CSS, JavaScript</w:t>
            </w:r>
            <w:r w:rsidR="00747A64" w:rsidRPr="00C25002">
              <w:rPr>
                <w:sz w:val="18"/>
                <w:szCs w:val="18"/>
              </w:rPr>
              <w:t xml:space="preserve"> to make a </w:t>
            </w:r>
            <w:r w:rsidR="00A00E14" w:rsidRPr="00C25002">
              <w:rPr>
                <w:sz w:val="18"/>
                <w:szCs w:val="18"/>
              </w:rPr>
              <w:t xml:space="preserve">website displaying a </w:t>
            </w:r>
            <w:r w:rsidR="00747A64" w:rsidRPr="00C25002">
              <w:rPr>
                <w:sz w:val="18"/>
                <w:szCs w:val="18"/>
              </w:rPr>
              <w:t>map of crime that has occurred in the Saint Paul/Minneapolis area.</w:t>
            </w:r>
            <w:r w:rsidR="002E54FA" w:rsidRPr="00C25002">
              <w:rPr>
                <w:sz w:val="18"/>
                <w:szCs w:val="18"/>
              </w:rPr>
              <w:t xml:space="preserve"> </w:t>
            </w:r>
            <w:r w:rsidRPr="00C25002">
              <w:rPr>
                <w:sz w:val="18"/>
                <w:szCs w:val="18"/>
              </w:rPr>
              <w:t xml:space="preserve">Accesses thousands of data points, and crimes can be sorted by type, severity, and neighborhood. </w:t>
            </w:r>
            <w:r w:rsidR="002E54FA" w:rsidRPr="00C25002">
              <w:rPr>
                <w:sz w:val="18"/>
                <w:szCs w:val="18"/>
              </w:rPr>
              <w:t>This project also included the use of SQL, and a RESTful API</w:t>
            </w:r>
            <w:r w:rsidR="00A945A2" w:rsidRPr="00C25002">
              <w:rPr>
                <w:sz w:val="18"/>
                <w:szCs w:val="18"/>
              </w:rPr>
              <w:t>.</w:t>
            </w:r>
          </w:p>
          <w:p w14:paraId="487B064D" w14:textId="32AD94A9" w:rsidR="00A00E14" w:rsidRDefault="00A00E14" w:rsidP="00F61DF9"/>
          <w:p w14:paraId="4AEFEE29" w14:textId="717E94E0" w:rsidR="00F67CB3" w:rsidRDefault="00F67CB3" w:rsidP="00F67CB3">
            <w:pPr>
              <w:pStyle w:val="Heading3"/>
              <w:contextualSpacing w:val="0"/>
              <w:outlineLvl w:val="2"/>
            </w:pPr>
            <w:r>
              <w:t>SPRING 2022</w:t>
            </w:r>
          </w:p>
          <w:p w14:paraId="20225C06" w14:textId="4AB9163E" w:rsidR="00F67CB3" w:rsidRDefault="00F67CB3" w:rsidP="00F67CB3">
            <w:pPr>
              <w:pStyle w:val="Heading2"/>
              <w:contextualSpacing w:val="0"/>
              <w:outlineLvl w:val="1"/>
            </w:pPr>
            <w:r>
              <w:t>Classy Schedule</w:t>
            </w:r>
          </w:p>
          <w:p w14:paraId="647166E9" w14:textId="2A4FC807" w:rsidR="002E54FA" w:rsidRPr="00C25002" w:rsidRDefault="00F75AF4" w:rsidP="00F61DF9">
            <w:pPr>
              <w:rPr>
                <w:sz w:val="18"/>
                <w:szCs w:val="18"/>
              </w:rPr>
            </w:pPr>
            <w:r w:rsidRPr="00C25002">
              <w:rPr>
                <w:sz w:val="18"/>
                <w:szCs w:val="18"/>
              </w:rPr>
              <w:t>On the Desktop Application team, designing a tool with my peers</w:t>
            </w:r>
            <w:r w:rsidR="00F67CB3" w:rsidRPr="00C25002">
              <w:rPr>
                <w:sz w:val="18"/>
                <w:szCs w:val="18"/>
              </w:rPr>
              <w:t xml:space="preserve"> </w:t>
            </w:r>
            <w:r w:rsidR="00A945A2" w:rsidRPr="00C25002">
              <w:rPr>
                <w:sz w:val="18"/>
                <w:szCs w:val="18"/>
              </w:rPr>
              <w:t xml:space="preserve">to streamline the process of </w:t>
            </w:r>
            <w:r w:rsidRPr="00C25002">
              <w:rPr>
                <w:sz w:val="18"/>
                <w:szCs w:val="18"/>
              </w:rPr>
              <w:t>creating</w:t>
            </w:r>
            <w:r w:rsidR="00A945A2" w:rsidRPr="00C25002">
              <w:rPr>
                <w:sz w:val="18"/>
                <w:szCs w:val="18"/>
              </w:rPr>
              <w:t xml:space="preserve"> semester schedules for department chairs. Involved in both front-end and back-end development using Java, JavaFX, JavaFX Scene Builder, Gradle, and interacting with the database team’s API.</w:t>
            </w:r>
          </w:p>
        </w:tc>
      </w:tr>
    </w:tbl>
    <w:sdt>
      <w:sdtPr>
        <w:alias w:val="Education:"/>
        <w:tag w:val="Education:"/>
        <w:id w:val="-1908763273"/>
        <w:placeholder>
          <w:docPart w:val="EADACA818919425EA56B75065EA61199"/>
        </w:placeholder>
        <w:temporary/>
        <w:showingPlcHdr/>
        <w15:appearance w15:val="hidden"/>
      </w:sdtPr>
      <w:sdtEndPr/>
      <w:sdtContent>
        <w:p w14:paraId="42E2C578" w14:textId="77777777" w:rsidR="00DA59AA" w:rsidRPr="00CF1A49" w:rsidRDefault="00DA59AA" w:rsidP="0097790C">
          <w:pPr>
            <w:pStyle w:val="Heading1"/>
          </w:pPr>
          <w:r w:rsidRPr="00C25002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3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037"/>
      </w:tblGrid>
      <w:tr w:rsidR="00F61DF9" w:rsidRPr="00CF1A49" w14:paraId="2326BCE1" w14:textId="77777777" w:rsidTr="001D7191">
        <w:trPr>
          <w:trHeight w:val="426"/>
        </w:trPr>
        <w:tc>
          <w:tcPr>
            <w:tcW w:w="10037" w:type="dxa"/>
            <w:tcMar>
              <w:top w:w="216" w:type="dxa"/>
            </w:tcMar>
          </w:tcPr>
          <w:p w14:paraId="1E065B09" w14:textId="37656EFE" w:rsidR="00F61DF9" w:rsidRPr="00141B7A" w:rsidRDefault="00022F8A" w:rsidP="00F61DF9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141B7A">
              <w:rPr>
                <w:szCs w:val="22"/>
              </w:rPr>
              <w:t>2018-Present</w:t>
            </w:r>
          </w:p>
          <w:p w14:paraId="74DF26AF" w14:textId="593538CA" w:rsidR="00F61DF9" w:rsidRPr="00141B7A" w:rsidRDefault="00C322BC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141B7A">
              <w:t xml:space="preserve">BS in </w:t>
            </w:r>
            <w:r w:rsidR="005E175D" w:rsidRPr="00141B7A">
              <w:t xml:space="preserve">Computer </w:t>
            </w:r>
            <w:r w:rsidRPr="00141B7A">
              <w:t>Science</w:t>
            </w:r>
            <w:r w:rsidR="00F61DF9" w:rsidRPr="00141B7A">
              <w:t>,</w:t>
            </w:r>
            <w:r w:rsidRPr="00141B7A">
              <w:t xml:space="preserve"> </w:t>
            </w:r>
            <w:r w:rsidRPr="00141B7A">
              <w:rPr>
                <w:rStyle w:val="SubtleReference"/>
              </w:rPr>
              <w:t>University of Saint Thomas</w:t>
            </w:r>
          </w:p>
          <w:p w14:paraId="2FDBED2E" w14:textId="3D3AF326" w:rsidR="006068FA" w:rsidRPr="00141B7A" w:rsidRDefault="0093347D" w:rsidP="00C25002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  <w:sz w:val="20"/>
                <w:szCs w:val="20"/>
              </w:rPr>
            </w:pPr>
            <w:r w:rsidRPr="00141B7A">
              <w:rPr>
                <w:rStyle w:val="SubtleReference"/>
                <w:sz w:val="20"/>
                <w:szCs w:val="20"/>
              </w:rPr>
              <w:t>University of St. Thomas Academic SCholarship</w:t>
            </w:r>
          </w:p>
        </w:tc>
      </w:tr>
    </w:tbl>
    <w:sdt>
      <w:sdtPr>
        <w:alias w:val="Skills:"/>
        <w:tag w:val="Skills:"/>
        <w:id w:val="-1392877668"/>
        <w:placeholder>
          <w:docPart w:val="8F2C918B65034B108E3D406BBC1F1837"/>
        </w:placeholder>
        <w:temporary/>
        <w:showingPlcHdr/>
        <w15:appearance w15:val="hidden"/>
      </w:sdtPr>
      <w:sdtEndPr/>
      <w:sdtContent>
        <w:p w14:paraId="2028BBF0" w14:textId="77777777" w:rsidR="00486277" w:rsidRPr="00CF1A49" w:rsidRDefault="00486277" w:rsidP="00486277">
          <w:pPr>
            <w:pStyle w:val="Heading1"/>
          </w:pPr>
          <w:r w:rsidRPr="00C25002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03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5"/>
        <w:gridCol w:w="4585"/>
        <w:gridCol w:w="4679"/>
        <w:gridCol w:w="72"/>
      </w:tblGrid>
      <w:tr w:rsidR="006068FA" w:rsidRPr="006E1507" w14:paraId="3257E659" w14:textId="77777777" w:rsidTr="006068FA">
        <w:trPr>
          <w:gridAfter w:val="1"/>
          <w:wAfter w:w="72" w:type="dxa"/>
          <w:trHeight w:val="796"/>
        </w:trPr>
        <w:tc>
          <w:tcPr>
            <w:tcW w:w="4680" w:type="dxa"/>
            <w:gridSpan w:val="2"/>
          </w:tcPr>
          <w:p w14:paraId="55BEA281" w14:textId="70CB895B" w:rsidR="006068FA" w:rsidRPr="00DE6E33" w:rsidRDefault="00DE6E33" w:rsidP="006068FA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DE6E33">
              <w:rPr>
                <w:sz w:val="20"/>
                <w:szCs w:val="20"/>
              </w:rPr>
              <w:t>Java/JavaFX</w:t>
            </w:r>
          </w:p>
          <w:p w14:paraId="7690D96E" w14:textId="3E66A951" w:rsidR="006068FA" w:rsidRPr="00DE6E33" w:rsidRDefault="006068FA" w:rsidP="006068FA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DE6E33">
              <w:rPr>
                <w:sz w:val="20"/>
                <w:szCs w:val="20"/>
              </w:rPr>
              <w:t>HTML/CSS/Python</w:t>
            </w:r>
          </w:p>
          <w:p w14:paraId="367C19A3" w14:textId="2F6D74BF" w:rsidR="006068FA" w:rsidRPr="00DE6E33" w:rsidRDefault="006068FA" w:rsidP="00C25002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DE6E33">
              <w:rPr>
                <w:sz w:val="20"/>
                <w:szCs w:val="20"/>
              </w:rPr>
              <w:t>Object Oriented Programming (OOP)</w:t>
            </w:r>
          </w:p>
          <w:p w14:paraId="0D6D112C" w14:textId="76ACB0C7" w:rsidR="006068FA" w:rsidRPr="00C25002" w:rsidRDefault="006068FA" w:rsidP="00FA3A67">
            <w:pPr>
              <w:pStyle w:val="Heading1"/>
              <w:rPr>
                <w:sz w:val="24"/>
                <w:szCs w:val="24"/>
              </w:rPr>
            </w:pPr>
            <w:r w:rsidRPr="00C25002">
              <w:rPr>
                <w:sz w:val="24"/>
                <w:szCs w:val="24"/>
              </w:rPr>
              <w:t>Employme</w:t>
            </w:r>
            <w:r w:rsidR="00FA3A67" w:rsidRPr="00C25002">
              <w:rPr>
                <w:sz w:val="24"/>
                <w:szCs w:val="24"/>
              </w:rPr>
              <w:t>n</w:t>
            </w:r>
            <w:r w:rsidRPr="00C25002">
              <w:rPr>
                <w:sz w:val="24"/>
                <w:szCs w:val="24"/>
              </w:rPr>
              <w:t>t</w:t>
            </w:r>
          </w:p>
        </w:tc>
        <w:tc>
          <w:tcPr>
            <w:tcW w:w="4680" w:type="dxa"/>
            <w:tcMar>
              <w:left w:w="360" w:type="dxa"/>
            </w:tcMar>
          </w:tcPr>
          <w:p w14:paraId="2C388473" w14:textId="1DB460A3" w:rsidR="006068FA" w:rsidRPr="00DE6E33" w:rsidRDefault="006068FA" w:rsidP="006068FA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DE6E33">
              <w:rPr>
                <w:sz w:val="20"/>
                <w:szCs w:val="20"/>
              </w:rPr>
              <w:t>Artificial Intelligence</w:t>
            </w:r>
          </w:p>
          <w:p w14:paraId="0F3E03DA" w14:textId="64FA4A2A" w:rsidR="006068FA" w:rsidRPr="00DE6E33" w:rsidRDefault="006068FA" w:rsidP="006068FA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DE6E33">
              <w:rPr>
                <w:sz w:val="20"/>
                <w:szCs w:val="20"/>
              </w:rPr>
              <w:t>Deep Learning</w:t>
            </w:r>
          </w:p>
          <w:p w14:paraId="70FC0838" w14:textId="0E620070" w:rsidR="006068FA" w:rsidRPr="00DE6E33" w:rsidRDefault="006068FA" w:rsidP="006068FA">
            <w:pPr>
              <w:pStyle w:val="ListBullet"/>
              <w:contextualSpacing w:val="0"/>
              <w:rPr>
                <w:sz w:val="20"/>
                <w:szCs w:val="20"/>
              </w:rPr>
            </w:pPr>
            <w:r w:rsidRPr="00DE6E33">
              <w:rPr>
                <w:sz w:val="20"/>
                <w:szCs w:val="20"/>
              </w:rPr>
              <w:t>Git/Github</w:t>
            </w:r>
          </w:p>
          <w:p w14:paraId="59266E07" w14:textId="0493093D" w:rsidR="006068FA" w:rsidRPr="00DE6E33" w:rsidRDefault="006068FA" w:rsidP="006068F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0"/>
                <w:szCs w:val="20"/>
              </w:rPr>
            </w:pPr>
          </w:p>
        </w:tc>
      </w:tr>
      <w:tr w:rsidR="006068FA" w:rsidRPr="00F75AF4" w14:paraId="611AD47B" w14:textId="77777777" w:rsidTr="006068FA">
        <w:tblPrEx>
          <w:tblBorders>
            <w:left w:val="dotted" w:sz="18" w:space="0" w:color="BFBFBF" w:themeColor="background1" w:themeShade="BF"/>
          </w:tblBorders>
          <w:tblCellMar>
            <w:left w:w="576" w:type="dxa"/>
          </w:tblCellMar>
        </w:tblPrEx>
        <w:trPr>
          <w:gridBefore w:val="1"/>
          <w:wBefore w:w="95" w:type="dxa"/>
          <w:trHeight w:val="1040"/>
        </w:trPr>
        <w:tc>
          <w:tcPr>
            <w:tcW w:w="9337" w:type="dxa"/>
            <w:gridSpan w:val="3"/>
          </w:tcPr>
          <w:p w14:paraId="4A7326C1" w14:textId="77777777" w:rsidR="006068FA" w:rsidRPr="00CF1A49" w:rsidRDefault="006068FA" w:rsidP="00366FB5">
            <w:pPr>
              <w:pStyle w:val="Heading3"/>
              <w:contextualSpacing w:val="0"/>
              <w:outlineLvl w:val="2"/>
            </w:pPr>
            <w:r>
              <w:t>Summer 2021</w:t>
            </w:r>
          </w:p>
          <w:p w14:paraId="3EA29082" w14:textId="2D19E125" w:rsidR="006068FA" w:rsidRPr="00DE6E33" w:rsidRDefault="00FA3A67" w:rsidP="00366FB5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DE6E33">
              <w:rPr>
                <w:sz w:val="24"/>
                <w:szCs w:val="24"/>
              </w:rPr>
              <w:t>INtern at The Drop Pilot LLC (thedroppilot.com)</w:t>
            </w:r>
          </w:p>
          <w:p w14:paraId="3F50BE54" w14:textId="77777777" w:rsidR="00FA3A67" w:rsidRDefault="00FA3A67" w:rsidP="00366FB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Took a series of courses on HTML/CSS/JavaScript under direct guidance from the CEO. Developed essential skills on web development and interacting with API’s.</w:t>
            </w:r>
          </w:p>
          <w:p w14:paraId="4F94C7DE" w14:textId="77777777" w:rsidR="00C25002" w:rsidRDefault="00C25002" w:rsidP="00366FB5">
            <w:pPr>
              <w:contextualSpacing w:val="0"/>
              <w:rPr>
                <w:sz w:val="20"/>
                <w:szCs w:val="20"/>
              </w:rPr>
            </w:pPr>
          </w:p>
          <w:p w14:paraId="702F847D" w14:textId="77777777" w:rsidR="00C25002" w:rsidRDefault="00C25002" w:rsidP="00C25002">
            <w:pPr>
              <w:pStyle w:val="Heading3"/>
              <w:outlineLvl w:val="2"/>
            </w:pPr>
            <w:r>
              <w:t>2016-2021</w:t>
            </w:r>
          </w:p>
          <w:p w14:paraId="690AB86B" w14:textId="77777777" w:rsidR="00C25002" w:rsidRPr="00DE6E33" w:rsidRDefault="00C25002" w:rsidP="00C25002">
            <w:pPr>
              <w:pStyle w:val="Heading2"/>
              <w:outlineLvl w:val="1"/>
              <w:rPr>
                <w:sz w:val="24"/>
                <w:szCs w:val="24"/>
              </w:rPr>
            </w:pPr>
            <w:r w:rsidRPr="00DE6E33">
              <w:rPr>
                <w:sz w:val="24"/>
                <w:szCs w:val="24"/>
              </w:rPr>
              <w:t>Certified Lifeguard, Saint Paul Tennis CLub</w:t>
            </w:r>
          </w:p>
          <w:p w14:paraId="7D8E8F42" w14:textId="41B57740" w:rsidR="00C25002" w:rsidRPr="00C25002" w:rsidRDefault="00C25002" w:rsidP="00C250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Monitored pool area for safety, rescue and perform first aid and CPR to visitors if necessary. Kept pool and tennis area sanitary and maintained. </w:t>
            </w:r>
          </w:p>
        </w:tc>
      </w:tr>
    </w:tbl>
    <w:p w14:paraId="5C37F347" w14:textId="3644909A" w:rsidR="00B51D1B" w:rsidRPr="006E1507" w:rsidRDefault="00B51D1B" w:rsidP="000920E0">
      <w:pPr>
        <w:pStyle w:val="Heading1"/>
      </w:pPr>
    </w:p>
    <w:sectPr w:rsidR="00B51D1B" w:rsidRPr="006E1507" w:rsidSect="00DE6E33">
      <w:footerReference w:type="default" r:id="rId7"/>
      <w:headerReference w:type="first" r:id="rId8"/>
      <w:pgSz w:w="12240" w:h="15840" w:code="1"/>
      <w:pgMar w:top="720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D132B" w14:textId="77777777" w:rsidR="009F5069" w:rsidRDefault="009F5069" w:rsidP="0068194B">
      <w:r>
        <w:separator/>
      </w:r>
    </w:p>
    <w:p w14:paraId="47952C04" w14:textId="77777777" w:rsidR="009F5069" w:rsidRDefault="009F5069"/>
    <w:p w14:paraId="40C675A9" w14:textId="77777777" w:rsidR="009F5069" w:rsidRDefault="009F5069"/>
  </w:endnote>
  <w:endnote w:type="continuationSeparator" w:id="0">
    <w:p w14:paraId="4F227677" w14:textId="77777777" w:rsidR="009F5069" w:rsidRDefault="009F5069" w:rsidP="0068194B">
      <w:r>
        <w:continuationSeparator/>
      </w:r>
    </w:p>
    <w:p w14:paraId="7827A14C" w14:textId="77777777" w:rsidR="009F5069" w:rsidRDefault="009F5069"/>
    <w:p w14:paraId="2363DA4C" w14:textId="77777777" w:rsidR="009F5069" w:rsidRDefault="009F50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4C1D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6DF76" w14:textId="77777777" w:rsidR="009F5069" w:rsidRDefault="009F5069" w:rsidP="0068194B">
      <w:r>
        <w:separator/>
      </w:r>
    </w:p>
    <w:p w14:paraId="2907717C" w14:textId="77777777" w:rsidR="009F5069" w:rsidRDefault="009F5069"/>
    <w:p w14:paraId="1D995DB1" w14:textId="77777777" w:rsidR="009F5069" w:rsidRDefault="009F5069"/>
  </w:footnote>
  <w:footnote w:type="continuationSeparator" w:id="0">
    <w:p w14:paraId="2851B72B" w14:textId="77777777" w:rsidR="009F5069" w:rsidRDefault="009F5069" w:rsidP="0068194B">
      <w:r>
        <w:continuationSeparator/>
      </w:r>
    </w:p>
    <w:p w14:paraId="61ECBD51" w14:textId="77777777" w:rsidR="009F5069" w:rsidRDefault="009F5069"/>
    <w:p w14:paraId="5227BE51" w14:textId="77777777" w:rsidR="009F5069" w:rsidRDefault="009F50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E0D7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A08FFF" wp14:editId="52C110E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1F6A7AE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B9"/>
    <w:rsid w:val="000001EF"/>
    <w:rsid w:val="00007322"/>
    <w:rsid w:val="00007728"/>
    <w:rsid w:val="00022EB2"/>
    <w:rsid w:val="00022F8A"/>
    <w:rsid w:val="00024584"/>
    <w:rsid w:val="00024730"/>
    <w:rsid w:val="00052C3A"/>
    <w:rsid w:val="00053E3B"/>
    <w:rsid w:val="00055E95"/>
    <w:rsid w:val="0007021F"/>
    <w:rsid w:val="000920E0"/>
    <w:rsid w:val="000A7A03"/>
    <w:rsid w:val="000B2BA5"/>
    <w:rsid w:val="000F2F8C"/>
    <w:rsid w:val="0010006E"/>
    <w:rsid w:val="001045A8"/>
    <w:rsid w:val="00114A91"/>
    <w:rsid w:val="00141B7A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719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6AB9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54FA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2FBF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175D"/>
    <w:rsid w:val="005F4B91"/>
    <w:rsid w:val="005F55D2"/>
    <w:rsid w:val="006068FA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47A64"/>
    <w:rsid w:val="007510A0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347D"/>
    <w:rsid w:val="009361BA"/>
    <w:rsid w:val="00944F78"/>
    <w:rsid w:val="009510E7"/>
    <w:rsid w:val="00952C89"/>
    <w:rsid w:val="0095625B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5069"/>
    <w:rsid w:val="00A00E14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45A2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25002"/>
    <w:rsid w:val="00C322B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19AD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E6E33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67CB3"/>
    <w:rsid w:val="00F75AF4"/>
    <w:rsid w:val="00F81960"/>
    <w:rsid w:val="00F82424"/>
    <w:rsid w:val="00F8769D"/>
    <w:rsid w:val="00F9350C"/>
    <w:rsid w:val="00F94EB5"/>
    <w:rsid w:val="00F9624D"/>
    <w:rsid w:val="00FA3A67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364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k\AppData\Local\Microsoft\Office\16.0\DTS\en-US%7b5C4B8D64-DC51-4D3E-97BD-DB51DB578A00%7d\%7b26522718-DAA8-4508-AA4A-D4205137B4C9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ACA818919425EA56B75065EA61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3E375-6BF8-4422-91FC-6F184F107590}"/>
      </w:docPartPr>
      <w:docPartBody>
        <w:p w:rsidR="00CB2DB7" w:rsidRDefault="004712CA">
          <w:pPr>
            <w:pStyle w:val="EADACA818919425EA56B75065EA61199"/>
          </w:pPr>
          <w:r w:rsidRPr="00CF1A49">
            <w:t>Education</w:t>
          </w:r>
        </w:p>
      </w:docPartBody>
    </w:docPart>
    <w:docPart>
      <w:docPartPr>
        <w:name w:val="8F2C918B65034B108E3D406BBC1F1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01348-D9D5-4761-8BED-8F1B5FCEA891}"/>
      </w:docPartPr>
      <w:docPartBody>
        <w:p w:rsidR="00CB2DB7" w:rsidRDefault="004712CA">
          <w:pPr>
            <w:pStyle w:val="8F2C918B65034B108E3D406BBC1F183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CA"/>
    <w:rsid w:val="000206AC"/>
    <w:rsid w:val="000668FB"/>
    <w:rsid w:val="0007224F"/>
    <w:rsid w:val="004712CA"/>
    <w:rsid w:val="00B92D7B"/>
    <w:rsid w:val="00CB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ADACA818919425EA56B75065EA61199">
    <w:name w:val="EADACA818919425EA56B75065EA61199"/>
  </w:style>
  <w:style w:type="paragraph" w:customStyle="1" w:styleId="8F2C918B65034B108E3D406BBC1F1837">
    <w:name w:val="8F2C918B65034B108E3D406BBC1F1837"/>
  </w:style>
  <w:style w:type="paragraph" w:customStyle="1" w:styleId="FE4E3BCFD4FF4776A893E3BCDAEC5B0F">
    <w:name w:val="FE4E3BCFD4FF4776A893E3BCDAEC5B0F"/>
    <w:rsid w:val="000206AC"/>
  </w:style>
  <w:style w:type="paragraph" w:customStyle="1" w:styleId="C81EB9215442466587481C599D6BFCAC">
    <w:name w:val="C81EB9215442466587481C599D6BFCAC"/>
    <w:rsid w:val="000206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{26522718-DAA8-4508-AA4A-D4205137B4C9}tf16402488_win32</Template>
  <TotalTime>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2022-02-03T17:20:00Z</dcterms:created>
  <dcterms:modified xsi:type="dcterms:W3CDTF">2022-03-01T17:43:00Z</dcterms:modified>
  <cp:category/>
</cp:coreProperties>
</file>